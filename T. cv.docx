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1687"/>
        <w:gridCol w:w="680"/>
        <w:gridCol w:w="6127"/>
        <w:gridCol w:w="2240"/>
        <w:gridCol w:w="264"/>
        <w:gridCol w:w="310"/>
      </w:tblGrid>
      <w:tr w:rsidR="00F91753" w:rsidRPr="00A06730" w14:paraId="48560546" w14:textId="77777777" w:rsidTr="00D75B94">
        <w:trPr>
          <w:trHeight w:val="600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61E9DF" w14:textId="77777777" w:rsidR="00F91753" w:rsidRPr="00A06730" w:rsidRDefault="00F91753" w:rsidP="00320ECB">
            <w:pPr>
              <w:rPr>
                <w:noProof/>
                <w:lang w:val="en-GB"/>
              </w:rPr>
            </w:pPr>
          </w:p>
        </w:tc>
      </w:tr>
      <w:tr w:rsidR="002F7763" w:rsidRPr="00A06730" w14:paraId="6ED443BB" w14:textId="77777777" w:rsidTr="00D75B94">
        <w:trPr>
          <w:trHeight w:val="273"/>
        </w:trPr>
        <w:tc>
          <w:tcPr>
            <w:tcW w:w="567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15329C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35EE3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9922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9C30F5" w14:textId="77777777" w:rsidR="00F91753" w:rsidRPr="00A06730" w:rsidRDefault="00F91753" w:rsidP="001E5794">
            <w:pPr>
              <w:pStyle w:val="NoSpacing"/>
              <w:rPr>
                <w:noProof/>
                <w:lang w:val="en-GB"/>
              </w:rPr>
            </w:pPr>
          </w:p>
        </w:tc>
        <w:tc>
          <w:tcPr>
            <w:tcW w:w="28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0F2901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A4EAE6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</w:tr>
      <w:tr w:rsidR="002F7763" w:rsidRPr="00A06730" w14:paraId="573145AB" w14:textId="77777777" w:rsidTr="00D75B94">
        <w:trPr>
          <w:trHeight w:val="160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375664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FA251A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6E2A11" w14:textId="0C4BC210" w:rsidR="00261E7B" w:rsidRPr="00A06730" w:rsidRDefault="00261E7B" w:rsidP="005A3E0B">
            <w:pPr>
              <w:pStyle w:val="Title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2E253AF" wp14:editId="0FB12B48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76021F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&#13;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A06730">
              <w:rPr>
                <w:noProof/>
                <w:lang w:val="en-GB" w:bidi="en-GB"/>
              </w:rPr>
              <w:t xml:space="preserve"> </w:t>
            </w:r>
            <w:r w:rsidR="00B32800">
              <w:rPr>
                <w:noProof/>
                <w:lang w:val="en-GB"/>
              </w:rPr>
              <w:t>eromonsele john</w:t>
            </w:r>
            <w:r w:rsidRPr="00A06730">
              <w:rPr>
                <w:noProof/>
                <w:lang w:val="en-GB" w:bidi="en-GB"/>
              </w:rPr>
              <w:t xml:space="preserve"> </w:t>
            </w: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AD6204E" wp14:editId="23A21E30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947DA84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&#13;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25509CED" w14:textId="016EA20F" w:rsidR="00B62B99" w:rsidRPr="00A06730" w:rsidRDefault="00B62B99" w:rsidP="005A3E0B">
            <w:pPr>
              <w:pStyle w:val="Subtitle"/>
              <w:rPr>
                <w:noProof/>
                <w:lang w:val="en-GB"/>
              </w:rPr>
            </w:pPr>
          </w:p>
        </w:tc>
        <w:tc>
          <w:tcPr>
            <w:tcW w:w="28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A10644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7A3432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</w:tr>
      <w:tr w:rsidR="002F7763" w:rsidRPr="00A06730" w14:paraId="306EE069" w14:textId="77777777" w:rsidTr="00D75B94">
        <w:trPr>
          <w:trHeight w:val="25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4A935B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3C28F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4B99C7" w14:textId="77777777" w:rsidR="004A4C74" w:rsidRPr="00A06730" w:rsidRDefault="004A4C74" w:rsidP="001E5794">
            <w:pPr>
              <w:pStyle w:val="NoSpacing"/>
              <w:rPr>
                <w:noProof/>
                <w:lang w:val="en-GB"/>
              </w:rPr>
            </w:pPr>
          </w:p>
        </w:tc>
        <w:tc>
          <w:tcPr>
            <w:tcW w:w="28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57391F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702B0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</w:tr>
      <w:tr w:rsidR="00F91753" w:rsidRPr="00A06730" w14:paraId="314C6252" w14:textId="77777777" w:rsidTr="00D75B94">
        <w:trPr>
          <w:trHeight w:val="605"/>
        </w:trPr>
        <w:tc>
          <w:tcPr>
            <w:tcW w:w="11624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A3DC6F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</w:tr>
      <w:tr w:rsidR="00501EF4" w:rsidRPr="00A06730" w14:paraId="0924C396" w14:textId="77777777" w:rsidTr="00D75B94">
        <w:trPr>
          <w:trHeight w:val="2160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n-GB"/>
              </w:rPr>
              <w:id w:val="1272060749"/>
              <w:placeholder>
                <w:docPart w:val="A2E9B9D9582A7A4D851FC3233A0AD053"/>
              </w:placeholder>
              <w:temporary/>
              <w:showingPlcHdr/>
              <w15:appearance w15:val="hidden"/>
            </w:sdtPr>
            <w:sdtEndPr/>
            <w:sdtContent>
              <w:p w14:paraId="5A64AF04" w14:textId="77777777" w:rsidR="00792D43" w:rsidRPr="00A06730" w:rsidRDefault="00FF673C" w:rsidP="00F53B71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CONTACT</w:t>
                </w:r>
              </w:p>
            </w:sdtContent>
          </w:sdt>
          <w:p w14:paraId="639B1460" w14:textId="77777777" w:rsidR="003E1692" w:rsidRPr="00A06730" w:rsidRDefault="003E1692" w:rsidP="00F53B71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D6CE6B7" wp14:editId="75DBB4B2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410FF88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&#13;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F69A49B" w14:textId="38DB1958" w:rsidR="00792D43" w:rsidRPr="00A06730" w:rsidRDefault="00FB1F01" w:rsidP="00F53B71">
            <w:pPr>
              <w:pStyle w:val="Contact"/>
              <w:framePr w:wrap="auto" w:vAnchor="margin" w:xAlign="left" w:yAlign="inline"/>
              <w:suppressOverlap w:val="0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w:drawing>
                <wp:inline distT="0" distB="0" distL="0" distR="0" wp14:anchorId="08B0160A" wp14:editId="664A3D65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A06730">
              <w:rPr>
                <w:noProof/>
                <w:lang w:val="en-GB" w:bidi="en-GB"/>
              </w:rPr>
              <w:t xml:space="preserve"> </w:t>
            </w:r>
            <w:r w:rsidR="00945079">
              <w:rPr>
                <w:noProof/>
                <w:lang w:val="en-GB"/>
              </w:rPr>
              <w:t>07438215576</w:t>
            </w:r>
          </w:p>
          <w:p w14:paraId="22DCA035" w14:textId="6A1446E6" w:rsidR="00792D43" w:rsidRPr="00A06730" w:rsidRDefault="00792D43" w:rsidP="00F53B71">
            <w:pPr>
              <w:pStyle w:val="Contact"/>
              <w:framePr w:wrap="auto" w:vAnchor="margin" w:xAlign="left" w:yAlign="inline"/>
              <w:suppressOverlap w:val="0"/>
              <w:rPr>
                <w:noProof/>
                <w:lang w:val="en-GB"/>
              </w:rPr>
            </w:pPr>
          </w:p>
          <w:p w14:paraId="04FAD930" w14:textId="58D97B8A" w:rsidR="00792D43" w:rsidRPr="00A06730" w:rsidRDefault="00FB1F01" w:rsidP="00F53B71">
            <w:pPr>
              <w:pStyle w:val="Contact"/>
              <w:framePr w:wrap="auto" w:vAnchor="margin" w:xAlign="left" w:yAlign="inline"/>
              <w:suppressOverlap w:val="0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w:drawing>
                <wp:inline distT="0" distB="0" distL="0" distR="0" wp14:anchorId="32F57267" wp14:editId="0D32A313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A06730">
              <w:rPr>
                <w:noProof/>
                <w:lang w:val="en-GB" w:bidi="en-GB"/>
              </w:rPr>
              <w:t xml:space="preserve"> </w:t>
            </w:r>
            <w:r w:rsidR="00945079">
              <w:rPr>
                <w:noProof/>
                <w:lang w:val="en-GB"/>
              </w:rPr>
              <w:t>Doyeenworks@gmail.com</w:t>
            </w:r>
          </w:p>
          <w:p w14:paraId="266AC84D" w14:textId="203971C7" w:rsidR="00686284" w:rsidRPr="00A06730" w:rsidRDefault="00686284" w:rsidP="00F53B71">
            <w:pPr>
              <w:pStyle w:val="Contact"/>
              <w:framePr w:wrap="auto" w:vAnchor="margin" w:xAlign="left" w:yAlign="inline"/>
              <w:suppressOverlap w:val="0"/>
              <w:rPr>
                <w:noProof/>
                <w:lang w:val="en-GB"/>
              </w:rPr>
            </w:pP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rPr>
                <w:noProof/>
                <w:lang w:val="en-GB"/>
              </w:rPr>
              <w:id w:val="-447008296"/>
              <w:placeholder>
                <w:docPart w:val="2E09AFE18D085047997FB949310CA5DE"/>
              </w:placeholder>
              <w:temporary/>
              <w:showingPlcHdr/>
              <w15:appearance w15:val="hidden"/>
            </w:sdtPr>
            <w:sdtEndPr/>
            <w:sdtContent>
              <w:p w14:paraId="6992FED9" w14:textId="77777777" w:rsidR="008C78F5" w:rsidRPr="00A06730" w:rsidRDefault="00FF673C" w:rsidP="00FF673C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PROFILE</w:t>
                </w:r>
              </w:p>
            </w:sdtContent>
          </w:sdt>
          <w:p w14:paraId="4747B29C" w14:textId="77777777" w:rsidR="003E1692" w:rsidRPr="00A06730" w:rsidRDefault="003E1692" w:rsidP="003E1692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4338A017" wp14:editId="6E627DE0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2268C4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&#13;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AC34E85" w14:textId="77777777" w:rsidR="00945079" w:rsidRPr="00945079" w:rsidRDefault="00945079" w:rsidP="00945079">
            <w:pPr>
              <w:rPr>
                <w:noProof/>
                <w:lang w:val="en-GB"/>
              </w:rPr>
            </w:pPr>
            <w:r w:rsidRPr="00945079">
              <w:rPr>
                <w:noProof/>
                <w:lang w:val="en-GB"/>
              </w:rPr>
              <w:t>To secure a challenging and rewarding position as a Freelance Web Developer where I can utilize my skills in HTML, CSS, Python, Marketing, and Photoshop to create dynamic, user-friendly, and engaging websites that meet the needs of clients.</w:t>
            </w:r>
          </w:p>
          <w:p w14:paraId="30DCEB91" w14:textId="77777777" w:rsidR="002F7763" w:rsidRPr="002F7763" w:rsidRDefault="002F7763" w:rsidP="002F7763">
            <w:pPr>
              <w:rPr>
                <w:noProof/>
                <w:lang w:val="en-GB"/>
              </w:rPr>
            </w:pPr>
            <w:r w:rsidRPr="002F7763">
              <w:rPr>
                <w:noProof/>
                <w:lang w:val="en-GB"/>
              </w:rPr>
              <w:t>Summary:</w:t>
            </w:r>
          </w:p>
          <w:p w14:paraId="2645E282" w14:textId="77777777" w:rsidR="002F7763" w:rsidRPr="002F7763" w:rsidRDefault="002F7763" w:rsidP="002F7763">
            <w:pPr>
              <w:numPr>
                <w:ilvl w:val="0"/>
                <w:numId w:val="15"/>
              </w:numPr>
              <w:rPr>
                <w:noProof/>
                <w:lang w:val="en-GB"/>
              </w:rPr>
            </w:pPr>
            <w:r w:rsidRPr="002F7763">
              <w:rPr>
                <w:noProof/>
                <w:lang w:val="en-GB"/>
              </w:rPr>
              <w:t>Proficient in HTML, CSS, Python, Marketing, and Photoshop with over [number of years] years of experience in freelance projects.</w:t>
            </w:r>
          </w:p>
          <w:p w14:paraId="620F5DFB" w14:textId="77777777" w:rsidR="002F7763" w:rsidRPr="002F7763" w:rsidRDefault="002F7763" w:rsidP="002F7763">
            <w:pPr>
              <w:numPr>
                <w:ilvl w:val="0"/>
                <w:numId w:val="15"/>
              </w:numPr>
              <w:rPr>
                <w:noProof/>
                <w:lang w:val="en-GB"/>
              </w:rPr>
            </w:pPr>
            <w:r w:rsidRPr="002F7763">
              <w:rPr>
                <w:noProof/>
                <w:lang w:val="en-GB"/>
              </w:rPr>
              <w:t>Strong portfolio of successful projects that demonstrate my ability to create beautiful, responsive, and user-friendly websites.</w:t>
            </w:r>
          </w:p>
          <w:p w14:paraId="02954E57" w14:textId="77777777" w:rsidR="002F7763" w:rsidRPr="002F7763" w:rsidRDefault="002F7763" w:rsidP="002F7763">
            <w:pPr>
              <w:numPr>
                <w:ilvl w:val="0"/>
                <w:numId w:val="15"/>
              </w:numPr>
              <w:rPr>
                <w:noProof/>
                <w:lang w:val="en-GB"/>
              </w:rPr>
            </w:pPr>
            <w:r w:rsidRPr="002F7763">
              <w:rPr>
                <w:noProof/>
                <w:lang w:val="en-GB"/>
              </w:rPr>
              <w:t>Deep understanding of the latest web technologies and trends and ability to deliver quality work in a timely manner.</w:t>
            </w:r>
          </w:p>
          <w:p w14:paraId="34EAFF27" w14:textId="77777777" w:rsidR="002F7763" w:rsidRPr="002F7763" w:rsidRDefault="002F7763" w:rsidP="002F7763">
            <w:pPr>
              <w:numPr>
                <w:ilvl w:val="0"/>
                <w:numId w:val="15"/>
              </w:numPr>
              <w:rPr>
                <w:noProof/>
                <w:lang w:val="en-GB"/>
              </w:rPr>
            </w:pPr>
            <w:r w:rsidRPr="002F7763">
              <w:rPr>
                <w:noProof/>
                <w:lang w:val="en-GB"/>
              </w:rPr>
              <w:t>Passion for creativity, attention to detail, and commitment to delivering quality work that exceeds the expectations of clients.</w:t>
            </w:r>
          </w:p>
          <w:p w14:paraId="364B40B4" w14:textId="77777777" w:rsidR="002F7763" w:rsidRPr="002F7763" w:rsidRDefault="002F7763" w:rsidP="002F7763">
            <w:pPr>
              <w:rPr>
                <w:noProof/>
                <w:lang w:val="en-GB"/>
              </w:rPr>
            </w:pPr>
          </w:p>
          <w:p w14:paraId="249BD41B" w14:textId="51E3BB60" w:rsidR="00686284" w:rsidRPr="00A06730" w:rsidRDefault="00686284" w:rsidP="00B54AD3">
            <w:pPr>
              <w:rPr>
                <w:noProof/>
                <w:lang w:val="en-GB"/>
              </w:rPr>
            </w:pPr>
          </w:p>
        </w:tc>
      </w:tr>
      <w:tr w:rsidR="00501EF4" w:rsidRPr="00A06730" w14:paraId="42803E8F" w14:textId="77777777" w:rsidTr="00D75B94"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n-GB"/>
              </w:rPr>
              <w:id w:val="211169216"/>
              <w:placeholder>
                <w:docPart w:val="EF81897D699D514F84DABA0F3ED26352"/>
              </w:placeholder>
              <w:temporary/>
              <w:showingPlcHdr/>
              <w15:appearance w15:val="hidden"/>
            </w:sdtPr>
            <w:sdtEndPr/>
            <w:sdtContent>
              <w:p w14:paraId="627018AC" w14:textId="77777777" w:rsidR="00F716E1" w:rsidRPr="00A06730" w:rsidRDefault="00FF673C" w:rsidP="00FF673C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SKILLS</w:t>
                </w:r>
              </w:p>
            </w:sdtContent>
          </w:sdt>
          <w:p w14:paraId="016F6DC2" w14:textId="77777777" w:rsidR="00F53B71" w:rsidRPr="00A06730" w:rsidRDefault="00F53B71" w:rsidP="00F53B71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5383ED50" wp14:editId="0734087B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673B46F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&#13;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B001553" w14:textId="77777777" w:rsidR="00960F18" w:rsidRDefault="00960F18" w:rsidP="00960F18">
            <w:pPr>
              <w:pStyle w:val="ListParagraph"/>
            </w:pPr>
            <w:r>
              <w:t>HTML, CSS, and JavaScript</w:t>
            </w:r>
          </w:p>
          <w:p w14:paraId="51B497C0" w14:textId="77777777" w:rsidR="00960F18" w:rsidRDefault="00960F18" w:rsidP="00960F18">
            <w:pPr>
              <w:pStyle w:val="ListParagraph"/>
            </w:pPr>
            <w:r>
              <w:t>Python</w:t>
            </w:r>
          </w:p>
          <w:p w14:paraId="70062E46" w14:textId="77777777" w:rsidR="00960F18" w:rsidRDefault="00960F18" w:rsidP="00960F18">
            <w:pPr>
              <w:pStyle w:val="ListParagraph"/>
            </w:pPr>
            <w:r>
              <w:t>Photoshop</w:t>
            </w:r>
          </w:p>
          <w:p w14:paraId="6875081D" w14:textId="77777777" w:rsidR="00960F18" w:rsidRDefault="00960F18" w:rsidP="00960F18">
            <w:pPr>
              <w:pStyle w:val="ListParagraph"/>
            </w:pPr>
            <w:r>
              <w:t>Marketing and SEO</w:t>
            </w:r>
          </w:p>
          <w:p w14:paraId="52E2A6C7" w14:textId="307149F8" w:rsidR="00F716E1" w:rsidRPr="00A06730" w:rsidRDefault="00F716E1" w:rsidP="00960F18">
            <w:pPr>
              <w:pStyle w:val="ListParagraph"/>
              <w:numPr>
                <w:ilvl w:val="0"/>
                <w:numId w:val="0"/>
              </w:numPr>
              <w:ind w:left="360"/>
              <w:rPr>
                <w:noProof/>
                <w:lang w:val="en-GB"/>
              </w:rPr>
            </w:pP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sdt>
            <w:sdtPr>
              <w:rPr>
                <w:noProof/>
                <w:lang w:val="en-GB"/>
              </w:rPr>
              <w:id w:val="1888525358"/>
              <w:placeholder>
                <w:docPart w:val="C307E624D1A7FF4588999E45F27AA699"/>
              </w:placeholder>
              <w:temporary/>
              <w:showingPlcHdr/>
              <w15:appearance w15:val="hidden"/>
            </w:sdtPr>
            <w:sdtEndPr/>
            <w:sdtContent>
              <w:p w14:paraId="5C251421" w14:textId="77777777" w:rsidR="00F716E1" w:rsidRPr="00A06730" w:rsidRDefault="00FF673C" w:rsidP="00FF673C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EXPERIENCE</w:t>
                </w:r>
              </w:p>
            </w:sdtContent>
          </w:sdt>
          <w:p w14:paraId="15822F26" w14:textId="77777777" w:rsidR="00F53B71" w:rsidRPr="00A06730" w:rsidRDefault="00F53B71" w:rsidP="00F53B71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7236182B" wp14:editId="204A2062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A0C224D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&#13;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E5793A1" w14:textId="0863A136" w:rsidR="00B54AD3" w:rsidRPr="00A06730" w:rsidRDefault="00EE3676" w:rsidP="00B54AD3">
            <w:pPr>
              <w:pStyle w:val="Heading2"/>
              <w:outlineLvl w:val="1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Freelance</w:t>
            </w:r>
          </w:p>
          <w:p w14:paraId="40C764A0" w14:textId="3C52CB48" w:rsidR="00B54AD3" w:rsidRPr="00A06730" w:rsidRDefault="00501EF4" w:rsidP="00B54AD3">
            <w:pPr>
              <w:pStyle w:val="Dat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2021-date</w:t>
            </w:r>
          </w:p>
          <w:p w14:paraId="0125E31A" w14:textId="4A3D6729" w:rsidR="00960F18" w:rsidRDefault="00960F18" w:rsidP="00501EF4">
            <w:pPr>
              <w:pStyle w:val="NoSpacing"/>
              <w:numPr>
                <w:ilvl w:val="0"/>
                <w:numId w:val="6"/>
              </w:numPr>
              <w:rPr>
                <w:noProof/>
                <w:lang w:val="en-GB"/>
              </w:rPr>
            </w:pPr>
            <w:r w:rsidRPr="00960F18">
              <w:rPr>
                <w:noProof/>
                <w:lang w:val="en-GB"/>
              </w:rPr>
              <w:t>Worked on a variety of projects for clients in various industries, including [list industries].</w:t>
            </w:r>
          </w:p>
          <w:p w14:paraId="30AB67F0" w14:textId="77777777" w:rsidR="00EE3676" w:rsidRDefault="00EE3676" w:rsidP="00EE3676">
            <w:pPr>
              <w:pStyle w:val="NoSpacing"/>
              <w:ind w:left="360"/>
              <w:rPr>
                <w:noProof/>
                <w:lang w:val="en-GB"/>
              </w:rPr>
            </w:pPr>
          </w:p>
          <w:p w14:paraId="5D254D2B" w14:textId="323A4417" w:rsidR="00EE3676" w:rsidRPr="00EE3676" w:rsidRDefault="00EE3676" w:rsidP="00501EF4">
            <w:pPr>
              <w:pStyle w:val="NoSpacing"/>
              <w:numPr>
                <w:ilvl w:val="0"/>
                <w:numId w:val="6"/>
              </w:numPr>
              <w:rPr>
                <w:noProof/>
                <w:lang w:val="en-GB"/>
              </w:rPr>
            </w:pPr>
            <w:r w:rsidRPr="00EE3676">
              <w:rPr>
                <w:noProof/>
              </w:rPr>
              <w:t>Collaborated with clients to understand their requirements and deliver custom web solutions that met their needs</w:t>
            </w:r>
          </w:p>
          <w:p w14:paraId="0052EA9F" w14:textId="77777777" w:rsidR="00EE3676" w:rsidRPr="00EE3676" w:rsidRDefault="00EE3676" w:rsidP="00EE3676">
            <w:pPr>
              <w:rPr>
                <w:noProof/>
                <w:lang w:val="en-GB"/>
              </w:rPr>
            </w:pPr>
          </w:p>
          <w:p w14:paraId="475E7E8B" w14:textId="7E49E7D4" w:rsidR="00EE3676" w:rsidRDefault="00EE3676" w:rsidP="00501EF4">
            <w:pPr>
              <w:pStyle w:val="NoSpacing"/>
              <w:numPr>
                <w:ilvl w:val="0"/>
                <w:numId w:val="6"/>
              </w:numPr>
              <w:rPr>
                <w:noProof/>
              </w:rPr>
            </w:pPr>
            <w:r w:rsidRPr="00EE3676">
              <w:rPr>
                <w:noProof/>
              </w:rPr>
              <w:t>Designed and developed websites using HTML, CSS, and JavaScript, and integrated features using Python.</w:t>
            </w:r>
          </w:p>
          <w:p w14:paraId="744F9C95" w14:textId="77777777" w:rsidR="00501EF4" w:rsidRDefault="00501EF4" w:rsidP="00501EF4">
            <w:pPr>
              <w:rPr>
                <w:noProof/>
              </w:rPr>
            </w:pPr>
          </w:p>
          <w:p w14:paraId="56EB59DC" w14:textId="55A2DF3D" w:rsidR="00501EF4" w:rsidRPr="00501EF4" w:rsidRDefault="00EE3676" w:rsidP="00501EF4">
            <w:pPr>
              <w:pStyle w:val="NoSpacing"/>
              <w:numPr>
                <w:ilvl w:val="0"/>
                <w:numId w:val="6"/>
              </w:numPr>
              <w:rPr>
                <w:rFonts w:ascii="Segoe UI" w:hAnsi="Segoe UI" w:cs="Segoe UI"/>
                <w:color w:val="D1D5DB"/>
              </w:rPr>
            </w:pPr>
            <w:r w:rsidRPr="00EE3676">
              <w:rPr>
                <w:noProof/>
              </w:rPr>
              <w:t>Utilized Photoshop to create custom graphics and images for websites.</w:t>
            </w:r>
          </w:p>
          <w:p w14:paraId="645B07D1" w14:textId="77777777" w:rsidR="00501EF4" w:rsidRPr="00501EF4" w:rsidRDefault="00501EF4" w:rsidP="00501EF4">
            <w:pPr>
              <w:ind w:left="360"/>
              <w:rPr>
                <w:rFonts w:ascii="Segoe UI" w:hAnsi="Segoe UI" w:cs="Segoe UI"/>
                <w:color w:val="D1D5DB"/>
              </w:rPr>
            </w:pPr>
          </w:p>
          <w:p w14:paraId="79F2466C" w14:textId="6706ED7C" w:rsidR="00501EF4" w:rsidRPr="00501EF4" w:rsidRDefault="00501EF4" w:rsidP="00501EF4">
            <w:pPr>
              <w:pStyle w:val="NoSpacing"/>
              <w:numPr>
                <w:ilvl w:val="0"/>
                <w:numId w:val="6"/>
              </w:numPr>
              <w:rPr>
                <w:rFonts w:ascii="Segoe UI" w:hAnsi="Segoe UI" w:cs="Segoe UI"/>
                <w:color w:val="D1D5DB"/>
              </w:rPr>
            </w:pPr>
            <w:r w:rsidRPr="00501EF4">
              <w:rPr>
                <w:noProof/>
              </w:rPr>
              <w:t>Implemented marketing and SEO strategies to increase traffic and improve the visibility of websites.</w:t>
            </w:r>
          </w:p>
          <w:p w14:paraId="0FD1A6C2" w14:textId="77777777" w:rsidR="00501EF4" w:rsidRDefault="00501EF4" w:rsidP="00501EF4">
            <w:pPr>
              <w:pStyle w:val="NoSpacing"/>
              <w:numPr>
                <w:ilvl w:val="0"/>
                <w:numId w:val="6"/>
              </w:numPr>
              <w:rPr>
                <w:rFonts w:ascii="Segoe UI" w:hAnsi="Segoe UI" w:cs="Segoe UI"/>
                <w:color w:val="D1D5DB"/>
              </w:rPr>
            </w:pPr>
          </w:p>
          <w:p w14:paraId="7E6C2EDE" w14:textId="7423302F" w:rsidR="00501EF4" w:rsidRDefault="00501EF4" w:rsidP="00501EF4">
            <w:pPr>
              <w:pStyle w:val="NoSpacing"/>
              <w:numPr>
                <w:ilvl w:val="0"/>
                <w:numId w:val="6"/>
              </w:numPr>
              <w:rPr>
                <w:noProof/>
              </w:rPr>
            </w:pPr>
            <w:r w:rsidRPr="00501EF4">
              <w:rPr>
                <w:noProof/>
              </w:rPr>
              <w:t>Delivered high-quality work within tight deadlines and to the satisfaction of clients.</w:t>
            </w:r>
          </w:p>
          <w:p w14:paraId="04FC5F1C" w14:textId="2793A070" w:rsidR="00501EF4" w:rsidRPr="00501EF4" w:rsidRDefault="00501EF4" w:rsidP="00501EF4">
            <w:pPr>
              <w:pStyle w:val="NoSpacing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 xml:space="preserve">Patnered with the </w:t>
            </w:r>
            <w:r w:rsidR="002F7763">
              <w:rPr>
                <w:noProof/>
              </w:rPr>
              <w:t>Central Bank of Nigeria (CBN) to produce high quality white board animations in aid to curb finacial fraud and encourage wise investment</w:t>
            </w:r>
          </w:p>
          <w:p w14:paraId="6F1C7826" w14:textId="77777777" w:rsidR="00EE3676" w:rsidRPr="00EE3676" w:rsidRDefault="00EE3676" w:rsidP="00501EF4">
            <w:pPr>
              <w:pStyle w:val="NoSpacing"/>
              <w:ind w:left="720"/>
              <w:rPr>
                <w:noProof/>
              </w:rPr>
            </w:pPr>
          </w:p>
          <w:p w14:paraId="0B7608D4" w14:textId="77777777" w:rsidR="00EE3676" w:rsidRPr="00960F18" w:rsidRDefault="00EE3676" w:rsidP="00EE3676">
            <w:pPr>
              <w:pStyle w:val="NoSpacing"/>
              <w:ind w:left="720"/>
              <w:rPr>
                <w:noProof/>
                <w:lang w:val="en-GB"/>
              </w:rPr>
            </w:pPr>
          </w:p>
          <w:p w14:paraId="1B012F05" w14:textId="77777777" w:rsidR="00F51E3E" w:rsidRPr="00A06730" w:rsidRDefault="00F51E3E" w:rsidP="00F51E3E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56C925B1" wp14:editId="7DB7EC2F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90065F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&#13;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7758B2A" w14:textId="546D8DDA" w:rsidR="00F716E1" w:rsidRPr="00A06730" w:rsidRDefault="00501EF4" w:rsidP="00B54AD3">
            <w:pPr>
              <w:pStyle w:val="Heading2"/>
              <w:outlineLvl w:val="1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DIGI-HUB</w:t>
            </w:r>
          </w:p>
          <w:p w14:paraId="13689484" w14:textId="657EB350" w:rsidR="00B54AD3" w:rsidRDefault="00501EF4" w:rsidP="00B54AD3">
            <w:pPr>
              <w:pStyle w:val="Dat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2015-2021</w:t>
            </w:r>
          </w:p>
          <w:p w14:paraId="0CD1F0F0" w14:textId="186CEA6B" w:rsidR="00D75B94" w:rsidRPr="007C6708" w:rsidRDefault="007C6708" w:rsidP="00D75B94">
            <w:p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t xml:space="preserve">-Work at DIGI HUB as a teacher teaching web-development which </w:t>
            </w:r>
            <w:r w:rsidR="00B32800">
              <w:rPr>
                <w:lang w:val="en-GB"/>
              </w:rPr>
              <w:t>includes</w:t>
            </w:r>
            <w:r>
              <w:rPr>
                <w:lang w:val="en-GB"/>
              </w:rPr>
              <w:t xml:space="preserve"> Html, </w:t>
            </w:r>
            <w:proofErr w:type="spellStart"/>
            <w:r>
              <w:rPr>
                <w:lang w:val="en-GB"/>
              </w:rPr>
              <w:t>Css</w:t>
            </w:r>
            <w:proofErr w:type="spellEnd"/>
            <w:r>
              <w:rPr>
                <w:lang w:val="en-GB"/>
              </w:rPr>
              <w:t>, Phyton</w:t>
            </w:r>
            <w:r w:rsidR="00D75B94">
              <w:rPr>
                <w:lang w:val="en-GB"/>
              </w:rPr>
              <w:t xml:space="preserve"> and graphics design, video-editing using adobe premier pro and DaVinci Resolve, with projects alongside </w:t>
            </w:r>
          </w:p>
          <w:p w14:paraId="1D662EEE" w14:textId="77777777" w:rsidR="00501EF4" w:rsidRPr="00501EF4" w:rsidRDefault="00501EF4" w:rsidP="00501EF4">
            <w:pPr>
              <w:rPr>
                <w:lang w:val="en-GB"/>
              </w:rPr>
            </w:pPr>
          </w:p>
          <w:p w14:paraId="2E163FA8" w14:textId="5CCD1F6C" w:rsidR="00F716E1" w:rsidRPr="00A06730" w:rsidRDefault="00F716E1" w:rsidP="00B54AD3">
            <w:pPr>
              <w:rPr>
                <w:noProof/>
                <w:lang w:val="en-GB"/>
              </w:rPr>
            </w:pPr>
          </w:p>
          <w:p w14:paraId="2694D03F" w14:textId="77777777" w:rsidR="00F51E3E" w:rsidRPr="00A06730" w:rsidRDefault="00F51E3E" w:rsidP="00F51E3E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3ECD511" wp14:editId="7FB6A8BD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DD542A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&#13;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CA5DF9C" w14:textId="6362AD42" w:rsidR="00F716E1" w:rsidRPr="00A06730" w:rsidRDefault="00F716E1" w:rsidP="00B54AD3">
            <w:pPr>
              <w:rPr>
                <w:noProof/>
                <w:lang w:val="en-GB"/>
              </w:rPr>
            </w:pPr>
          </w:p>
        </w:tc>
      </w:tr>
      <w:tr w:rsidR="00501EF4" w:rsidRPr="00A06730" w14:paraId="2E88D322" w14:textId="77777777" w:rsidTr="00D75B94">
        <w:trPr>
          <w:trHeight w:val="4415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n-GB"/>
              </w:rPr>
              <w:id w:val="1072317644"/>
              <w:placeholder>
                <w:docPart w:val="5DB0C417648EEE4CB803F57A8AAB204F"/>
              </w:placeholder>
              <w:temporary/>
              <w:showingPlcHdr/>
              <w15:appearance w15:val="hidden"/>
            </w:sdtPr>
            <w:sdtEndPr/>
            <w:sdtContent>
              <w:p w14:paraId="4CECDA73" w14:textId="77777777" w:rsidR="00F716E1" w:rsidRPr="00A06730" w:rsidRDefault="00FF673C" w:rsidP="00FF673C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EDUCATION</w:t>
                </w:r>
              </w:p>
            </w:sdtContent>
          </w:sdt>
          <w:p w14:paraId="35855A33" w14:textId="77777777" w:rsidR="00F53B71" w:rsidRPr="00A06730" w:rsidRDefault="00F53B71" w:rsidP="00F53B71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D746A60" wp14:editId="1621A757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3341ED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&#13;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93AF93A" w14:textId="502E2D4D" w:rsidR="00D75B94" w:rsidRDefault="00D75B94" w:rsidP="00D75B94">
            <w:pPr>
              <w:pStyle w:val="Heading2"/>
              <w:outlineLvl w:val="1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University of Bedfordshire</w:t>
            </w:r>
          </w:p>
          <w:p w14:paraId="57E229FF" w14:textId="226EA19E" w:rsidR="00F716E1" w:rsidRPr="00A06730" w:rsidRDefault="00D75B94" w:rsidP="00F53B71">
            <w:pPr>
              <w:pStyle w:val="Heading2"/>
              <w:outlineLvl w:val="1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Masters in Financial Risk management</w:t>
            </w:r>
          </w:p>
          <w:p w14:paraId="1A7202D1" w14:textId="154B53E9" w:rsidR="00F716E1" w:rsidRPr="00A06730" w:rsidRDefault="00D75B94" w:rsidP="00F53B71">
            <w:pPr>
              <w:pStyle w:val="Dat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2021-2022</w:t>
            </w:r>
          </w:p>
          <w:p w14:paraId="22E2C3F9" w14:textId="53EBBF38" w:rsidR="00F716E1" w:rsidRPr="00A06730" w:rsidRDefault="00F716E1" w:rsidP="00F53B71">
            <w:pPr>
              <w:rPr>
                <w:noProof/>
                <w:lang w:val="en-GB"/>
              </w:rPr>
            </w:pPr>
          </w:p>
          <w:p w14:paraId="7084FC33" w14:textId="77777777" w:rsidR="00F51E3E" w:rsidRPr="00A06730" w:rsidRDefault="00F51E3E" w:rsidP="00F51E3E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241D6C81" wp14:editId="17D857AC">
                      <wp:extent cx="2016000" cy="0"/>
                      <wp:effectExtent l="0" t="0" r="0" b="0"/>
                      <wp:docPr id="22" name="Straight Connector 2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8EF4C4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&#13;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8CC1B13" w14:textId="358828E7" w:rsidR="00F716E1" w:rsidRDefault="00D75B94" w:rsidP="00B54AD3">
            <w:pPr>
              <w:pStyle w:val="Heading2"/>
              <w:outlineLvl w:val="1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Wellspring </w:t>
            </w:r>
            <w:r w:rsidR="00B32800">
              <w:rPr>
                <w:noProof/>
                <w:lang w:val="en-GB"/>
              </w:rPr>
              <w:t>university</w:t>
            </w:r>
          </w:p>
          <w:p w14:paraId="4395FF88" w14:textId="006DB6CF" w:rsidR="00B32800" w:rsidRPr="00B32800" w:rsidRDefault="00B32800" w:rsidP="00B3280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Bsc</w:t>
            </w:r>
            <w:proofErr w:type="spellEnd"/>
            <w:r>
              <w:rPr>
                <w:lang w:val="en-GB"/>
              </w:rPr>
              <w:t xml:space="preserve"> Accounting</w:t>
            </w:r>
          </w:p>
          <w:p w14:paraId="09378D22" w14:textId="20B16C07" w:rsidR="00B54AD3" w:rsidRPr="00A06730" w:rsidRDefault="00D75B94" w:rsidP="00B54AD3">
            <w:pPr>
              <w:pStyle w:val="Dat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201</w:t>
            </w:r>
            <w:r w:rsidR="00B32800">
              <w:rPr>
                <w:noProof/>
                <w:lang w:val="en-GB"/>
              </w:rPr>
              <w:t>5</w:t>
            </w:r>
            <w:r>
              <w:rPr>
                <w:noProof/>
                <w:lang w:val="en-GB"/>
              </w:rPr>
              <w:t>-2019</w:t>
            </w:r>
          </w:p>
          <w:p w14:paraId="332E140A" w14:textId="07B13D45" w:rsidR="00F716E1" w:rsidRPr="00A06730" w:rsidRDefault="00F716E1" w:rsidP="00B54AD3">
            <w:pPr>
              <w:rPr>
                <w:noProof/>
                <w:lang w:val="en-GB"/>
              </w:rPr>
            </w:pPr>
          </w:p>
        </w:tc>
        <w:tc>
          <w:tcPr>
            <w:tcW w:w="7244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09C39070" w14:textId="77777777" w:rsidR="00F716E1" w:rsidRPr="00A06730" w:rsidRDefault="00F716E1" w:rsidP="00241482">
            <w:pPr>
              <w:rPr>
                <w:noProof/>
                <w:lang w:val="en-GB"/>
              </w:rPr>
            </w:pPr>
          </w:p>
        </w:tc>
      </w:tr>
    </w:tbl>
    <w:p w14:paraId="52188CE7" w14:textId="77777777" w:rsidR="00535F87" w:rsidRPr="00A06730" w:rsidRDefault="00535F87" w:rsidP="007E1FA8">
      <w:pPr>
        <w:rPr>
          <w:noProof/>
          <w:lang w:val="en-GB"/>
        </w:rPr>
      </w:pPr>
    </w:p>
    <w:sectPr w:rsidR="00535F87" w:rsidRPr="00A06730" w:rsidSect="00A06730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D724B" w14:textId="77777777" w:rsidR="007906E1" w:rsidRDefault="007906E1" w:rsidP="00BA3E51">
      <w:pPr>
        <w:spacing w:line="240" w:lineRule="auto"/>
      </w:pPr>
      <w:r>
        <w:separator/>
      </w:r>
    </w:p>
  </w:endnote>
  <w:endnote w:type="continuationSeparator" w:id="0">
    <w:p w14:paraId="53092821" w14:textId="77777777" w:rsidR="007906E1" w:rsidRDefault="007906E1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93972" w14:textId="77777777" w:rsidR="007906E1" w:rsidRDefault="007906E1" w:rsidP="00BA3E51">
      <w:pPr>
        <w:spacing w:line="240" w:lineRule="auto"/>
      </w:pPr>
      <w:r>
        <w:separator/>
      </w:r>
    </w:p>
  </w:footnote>
  <w:footnote w:type="continuationSeparator" w:id="0">
    <w:p w14:paraId="4A67BA82" w14:textId="77777777" w:rsidR="007906E1" w:rsidRDefault="007906E1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A0D"/>
    <w:multiLevelType w:val="multilevel"/>
    <w:tmpl w:val="9382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E719A1"/>
    <w:multiLevelType w:val="multilevel"/>
    <w:tmpl w:val="DB3A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7645E6"/>
    <w:multiLevelType w:val="hybridMultilevel"/>
    <w:tmpl w:val="8F30C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F2CB7"/>
    <w:multiLevelType w:val="hybridMultilevel"/>
    <w:tmpl w:val="5C7C5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25557"/>
    <w:multiLevelType w:val="multilevel"/>
    <w:tmpl w:val="54F0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AB148D"/>
    <w:multiLevelType w:val="multilevel"/>
    <w:tmpl w:val="19BE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CC057F"/>
    <w:multiLevelType w:val="multilevel"/>
    <w:tmpl w:val="0D36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466F29"/>
    <w:multiLevelType w:val="multilevel"/>
    <w:tmpl w:val="8CCE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502A33"/>
    <w:multiLevelType w:val="hybridMultilevel"/>
    <w:tmpl w:val="41B09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94B3B"/>
    <w:multiLevelType w:val="multilevel"/>
    <w:tmpl w:val="B8D4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DF1776"/>
    <w:multiLevelType w:val="hybridMultilevel"/>
    <w:tmpl w:val="A22036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383CBF"/>
    <w:multiLevelType w:val="multilevel"/>
    <w:tmpl w:val="4278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9C0B05"/>
    <w:multiLevelType w:val="multilevel"/>
    <w:tmpl w:val="E564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AA70B2"/>
    <w:multiLevelType w:val="multilevel"/>
    <w:tmpl w:val="370E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3770A2"/>
    <w:multiLevelType w:val="multilevel"/>
    <w:tmpl w:val="A0B4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6D190F"/>
    <w:multiLevelType w:val="multilevel"/>
    <w:tmpl w:val="03FC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E9003F"/>
    <w:multiLevelType w:val="hybridMultilevel"/>
    <w:tmpl w:val="186C5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7348F"/>
    <w:multiLevelType w:val="multilevel"/>
    <w:tmpl w:val="1AFA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6"/>
  </w:num>
  <w:num w:numId="5">
    <w:abstractNumId w:val="12"/>
  </w:num>
  <w:num w:numId="6">
    <w:abstractNumId w:val="5"/>
  </w:num>
  <w:num w:numId="7">
    <w:abstractNumId w:val="1"/>
  </w:num>
  <w:num w:numId="8">
    <w:abstractNumId w:val="14"/>
  </w:num>
  <w:num w:numId="9">
    <w:abstractNumId w:val="18"/>
  </w:num>
  <w:num w:numId="10">
    <w:abstractNumId w:val="9"/>
  </w:num>
  <w:num w:numId="11">
    <w:abstractNumId w:val="0"/>
  </w:num>
  <w:num w:numId="12">
    <w:abstractNumId w:val="4"/>
  </w:num>
  <w:num w:numId="13">
    <w:abstractNumId w:val="7"/>
  </w:num>
  <w:num w:numId="14">
    <w:abstractNumId w:val="17"/>
  </w:num>
  <w:num w:numId="15">
    <w:abstractNumId w:val="16"/>
  </w:num>
  <w:num w:numId="16">
    <w:abstractNumId w:val="2"/>
  </w:num>
  <w:num w:numId="17">
    <w:abstractNumId w:val="10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2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79"/>
    <w:rsid w:val="00041F8A"/>
    <w:rsid w:val="00045F2E"/>
    <w:rsid w:val="00055BBC"/>
    <w:rsid w:val="00073BF3"/>
    <w:rsid w:val="00081B51"/>
    <w:rsid w:val="000A6E00"/>
    <w:rsid w:val="000C7293"/>
    <w:rsid w:val="000D3891"/>
    <w:rsid w:val="000F3FE2"/>
    <w:rsid w:val="00140582"/>
    <w:rsid w:val="00144334"/>
    <w:rsid w:val="00173B36"/>
    <w:rsid w:val="00177BCB"/>
    <w:rsid w:val="001E5794"/>
    <w:rsid w:val="001F6D5E"/>
    <w:rsid w:val="00217454"/>
    <w:rsid w:val="002251C8"/>
    <w:rsid w:val="0023600D"/>
    <w:rsid w:val="00241482"/>
    <w:rsid w:val="00261E7B"/>
    <w:rsid w:val="00293BB8"/>
    <w:rsid w:val="002954B8"/>
    <w:rsid w:val="002A4A92"/>
    <w:rsid w:val="002B0852"/>
    <w:rsid w:val="002C0662"/>
    <w:rsid w:val="002D5478"/>
    <w:rsid w:val="002F7763"/>
    <w:rsid w:val="00320ECB"/>
    <w:rsid w:val="00344FC0"/>
    <w:rsid w:val="00377A0D"/>
    <w:rsid w:val="00382737"/>
    <w:rsid w:val="003E02DA"/>
    <w:rsid w:val="003E1692"/>
    <w:rsid w:val="003E7783"/>
    <w:rsid w:val="00442A0E"/>
    <w:rsid w:val="00443C70"/>
    <w:rsid w:val="004A4C74"/>
    <w:rsid w:val="004E5226"/>
    <w:rsid w:val="004E6AB2"/>
    <w:rsid w:val="004E70E8"/>
    <w:rsid w:val="00501EF4"/>
    <w:rsid w:val="005340E9"/>
    <w:rsid w:val="00535F87"/>
    <w:rsid w:val="00564622"/>
    <w:rsid w:val="005A3E0B"/>
    <w:rsid w:val="005B3227"/>
    <w:rsid w:val="0068094B"/>
    <w:rsid w:val="00686284"/>
    <w:rsid w:val="006A1EC9"/>
    <w:rsid w:val="0073402D"/>
    <w:rsid w:val="007906E1"/>
    <w:rsid w:val="00792D43"/>
    <w:rsid w:val="007B30FE"/>
    <w:rsid w:val="007B7A61"/>
    <w:rsid w:val="007C6708"/>
    <w:rsid w:val="007E1FA8"/>
    <w:rsid w:val="007E6083"/>
    <w:rsid w:val="00855181"/>
    <w:rsid w:val="008700A6"/>
    <w:rsid w:val="00882F23"/>
    <w:rsid w:val="0089047A"/>
    <w:rsid w:val="008A1020"/>
    <w:rsid w:val="008A1250"/>
    <w:rsid w:val="008A1FCF"/>
    <w:rsid w:val="008B1112"/>
    <w:rsid w:val="008C78F5"/>
    <w:rsid w:val="00914419"/>
    <w:rsid w:val="00945079"/>
    <w:rsid w:val="00960F18"/>
    <w:rsid w:val="00962E61"/>
    <w:rsid w:val="00986331"/>
    <w:rsid w:val="009A6667"/>
    <w:rsid w:val="009C7105"/>
    <w:rsid w:val="00A06730"/>
    <w:rsid w:val="00A122BB"/>
    <w:rsid w:val="00A37F9E"/>
    <w:rsid w:val="00AB7FE5"/>
    <w:rsid w:val="00AC1E5A"/>
    <w:rsid w:val="00B32800"/>
    <w:rsid w:val="00B54AD3"/>
    <w:rsid w:val="00B62B99"/>
    <w:rsid w:val="00B643D0"/>
    <w:rsid w:val="00B71E93"/>
    <w:rsid w:val="00B87E22"/>
    <w:rsid w:val="00BA3E51"/>
    <w:rsid w:val="00BB3142"/>
    <w:rsid w:val="00BD6049"/>
    <w:rsid w:val="00C155FC"/>
    <w:rsid w:val="00C532FC"/>
    <w:rsid w:val="00C75D84"/>
    <w:rsid w:val="00C857CB"/>
    <w:rsid w:val="00CA5CD9"/>
    <w:rsid w:val="00D04093"/>
    <w:rsid w:val="00D0794D"/>
    <w:rsid w:val="00D140DF"/>
    <w:rsid w:val="00D666BB"/>
    <w:rsid w:val="00D720DF"/>
    <w:rsid w:val="00D75B94"/>
    <w:rsid w:val="00D92ED4"/>
    <w:rsid w:val="00D94ABF"/>
    <w:rsid w:val="00E20245"/>
    <w:rsid w:val="00E4379F"/>
    <w:rsid w:val="00E65596"/>
    <w:rsid w:val="00EA0042"/>
    <w:rsid w:val="00EB1D1B"/>
    <w:rsid w:val="00EE3676"/>
    <w:rsid w:val="00F36875"/>
    <w:rsid w:val="00F51E3E"/>
    <w:rsid w:val="00F53B71"/>
    <w:rsid w:val="00F716E1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8EC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n-U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ECB"/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hnangel/Library/Containers/com.microsoft.Word/Data/Library/Application%20Support/Microsoft/Office/16.0/DTS/Search/%7b8A16EEDC-33E0-1B4F-858D-C74CEF02A3AD%7dtf6700800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E9B9D9582A7A4D851FC3233A0AD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12BD8-4509-434E-9F73-E69E99827F52}"/>
      </w:docPartPr>
      <w:docPartBody>
        <w:p w:rsidR="00000000" w:rsidRDefault="00556368">
          <w:pPr>
            <w:pStyle w:val="A2E9B9D9582A7A4D851FC3233A0AD053"/>
          </w:pPr>
          <w:r w:rsidRPr="00A06730">
            <w:rPr>
              <w:noProof/>
              <w:lang w:bidi="en-GB"/>
            </w:rPr>
            <w:t>CONTACT</w:t>
          </w:r>
        </w:p>
      </w:docPartBody>
    </w:docPart>
    <w:docPart>
      <w:docPartPr>
        <w:name w:val="2E09AFE18D085047997FB949310CA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BCA8D-8CB7-684C-8996-CC122877C3CF}"/>
      </w:docPartPr>
      <w:docPartBody>
        <w:p w:rsidR="00000000" w:rsidRDefault="00556368">
          <w:pPr>
            <w:pStyle w:val="2E09AFE18D085047997FB949310CA5DE"/>
          </w:pPr>
          <w:r w:rsidRPr="00A06730">
            <w:rPr>
              <w:noProof/>
              <w:lang w:bidi="en-GB"/>
            </w:rPr>
            <w:t>PROFILE</w:t>
          </w:r>
        </w:p>
      </w:docPartBody>
    </w:docPart>
    <w:docPart>
      <w:docPartPr>
        <w:name w:val="EF81897D699D514F84DABA0F3ED26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EDAF4-5012-4C4A-BAEE-62F6B1EC7D23}"/>
      </w:docPartPr>
      <w:docPartBody>
        <w:p w:rsidR="00000000" w:rsidRDefault="00556368">
          <w:pPr>
            <w:pStyle w:val="EF81897D699D514F84DABA0F3ED26352"/>
          </w:pPr>
          <w:r w:rsidRPr="00A06730">
            <w:rPr>
              <w:noProof/>
              <w:lang w:bidi="en-GB"/>
            </w:rPr>
            <w:t>SKILLS</w:t>
          </w:r>
        </w:p>
      </w:docPartBody>
    </w:docPart>
    <w:docPart>
      <w:docPartPr>
        <w:name w:val="C307E624D1A7FF4588999E45F27AA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D21BF-10D4-FF46-8A81-FBCA4CA59555}"/>
      </w:docPartPr>
      <w:docPartBody>
        <w:p w:rsidR="00000000" w:rsidRDefault="00556368">
          <w:pPr>
            <w:pStyle w:val="C307E624D1A7FF4588999E45F27AA699"/>
          </w:pPr>
          <w:r w:rsidRPr="00A06730">
            <w:rPr>
              <w:noProof/>
              <w:lang w:bidi="en-GB"/>
            </w:rPr>
            <w:t>EXPERIENCE</w:t>
          </w:r>
        </w:p>
      </w:docPartBody>
    </w:docPart>
    <w:docPart>
      <w:docPartPr>
        <w:name w:val="5DB0C417648EEE4CB803F57A8AAB2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E05E6-BB4B-CD48-81CF-366C231F1778}"/>
      </w:docPartPr>
      <w:docPartBody>
        <w:p w:rsidR="00000000" w:rsidRDefault="00556368">
          <w:pPr>
            <w:pStyle w:val="5DB0C417648EEE4CB803F57A8AAB204F"/>
          </w:pPr>
          <w:r w:rsidRPr="00A06730">
            <w:rPr>
              <w:noProof/>
              <w:lang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68"/>
    <w:rsid w:val="0055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965388A6069642897DFCF5A06279D6">
    <w:name w:val="1E965388A6069642897DFCF5A06279D6"/>
  </w:style>
  <w:style w:type="paragraph" w:customStyle="1" w:styleId="A40ABA1B702F2C4E80881855AC3DF720">
    <w:name w:val="A40ABA1B702F2C4E80881855AC3DF720"/>
  </w:style>
  <w:style w:type="paragraph" w:customStyle="1" w:styleId="A2E9B9D9582A7A4D851FC3233A0AD053">
    <w:name w:val="A2E9B9D9582A7A4D851FC3233A0AD053"/>
  </w:style>
  <w:style w:type="paragraph" w:customStyle="1" w:styleId="0532E369C2FDF740959CF06CFDEF1E63">
    <w:name w:val="0532E369C2FDF740959CF06CFDEF1E63"/>
  </w:style>
  <w:style w:type="paragraph" w:customStyle="1" w:styleId="1CEAF8648D7B214E9E5EAE6E7B35A704">
    <w:name w:val="1CEAF8648D7B214E9E5EAE6E7B35A704"/>
  </w:style>
  <w:style w:type="paragraph" w:customStyle="1" w:styleId="233C2043FF8F1645B03A23D54DA9DE5F">
    <w:name w:val="233C2043FF8F1645B03A23D54DA9DE5F"/>
  </w:style>
  <w:style w:type="paragraph" w:customStyle="1" w:styleId="DFEEFC71E6DAE249827468840EBACEC5">
    <w:name w:val="DFEEFC71E6DAE249827468840EBACEC5"/>
  </w:style>
  <w:style w:type="paragraph" w:customStyle="1" w:styleId="2E09AFE18D085047997FB949310CA5DE">
    <w:name w:val="2E09AFE18D085047997FB949310CA5DE"/>
  </w:style>
  <w:style w:type="paragraph" w:customStyle="1" w:styleId="AC68D3D95525624E82B62E1647DE3A84">
    <w:name w:val="AC68D3D95525624E82B62E1647DE3A84"/>
  </w:style>
  <w:style w:type="paragraph" w:customStyle="1" w:styleId="EF81897D699D514F84DABA0F3ED26352">
    <w:name w:val="EF81897D699D514F84DABA0F3ED26352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4472C4" w:themeColor="accent1"/>
      <w:sz w:val="26"/>
      <w:szCs w:val="18"/>
      <w:lang w:val="en-US" w:eastAsia="en-US"/>
    </w:rPr>
  </w:style>
  <w:style w:type="paragraph" w:customStyle="1" w:styleId="2F66086613BC334C9790D59B34281062">
    <w:name w:val="2F66086613BC334C9790D59B34281062"/>
  </w:style>
  <w:style w:type="paragraph" w:customStyle="1" w:styleId="C307E624D1A7FF4588999E45F27AA699">
    <w:name w:val="C307E624D1A7FF4588999E45F27AA699"/>
  </w:style>
  <w:style w:type="paragraph" w:customStyle="1" w:styleId="1A15E2A6C63FDC4982EDF861F17BC2C5">
    <w:name w:val="1A15E2A6C63FDC4982EDF861F17BC2C5"/>
  </w:style>
  <w:style w:type="paragraph" w:customStyle="1" w:styleId="B9648C1D8EDC904FBDFE69E1E443B479">
    <w:name w:val="B9648C1D8EDC904FBDFE69E1E443B479"/>
  </w:style>
  <w:style w:type="paragraph" w:customStyle="1" w:styleId="AB42ABC12D570A4BB49FAE01E930FC47">
    <w:name w:val="AB42ABC12D570A4BB49FAE01E930FC47"/>
  </w:style>
  <w:style w:type="paragraph" w:customStyle="1" w:styleId="092D6C54E477E54091DAE9422016B353">
    <w:name w:val="092D6C54E477E54091DAE9422016B353"/>
  </w:style>
  <w:style w:type="paragraph" w:customStyle="1" w:styleId="AFEBEFC1F31B1D4B9B329DA5FB3D0848">
    <w:name w:val="AFEBEFC1F31B1D4B9B329DA5FB3D0848"/>
  </w:style>
  <w:style w:type="paragraph" w:customStyle="1" w:styleId="13355AF8806DA747B6B548B039B22A98">
    <w:name w:val="13355AF8806DA747B6B548B039B22A98"/>
  </w:style>
  <w:style w:type="paragraph" w:customStyle="1" w:styleId="93CECF786EF53842B0F619D862D199B7">
    <w:name w:val="93CECF786EF53842B0F619D862D199B7"/>
  </w:style>
  <w:style w:type="paragraph" w:customStyle="1" w:styleId="71DEC8BF50B80C47B072DE3698D02E21">
    <w:name w:val="71DEC8BF50B80C47B072DE3698D02E21"/>
  </w:style>
  <w:style w:type="paragraph" w:customStyle="1" w:styleId="12C6712AB2044D4794804D363DB6BCFA">
    <w:name w:val="12C6712AB2044D4794804D363DB6BCFA"/>
  </w:style>
  <w:style w:type="paragraph" w:customStyle="1" w:styleId="5DB0C417648EEE4CB803F57A8AAB204F">
    <w:name w:val="5DB0C417648EEE4CB803F57A8AAB204F"/>
  </w:style>
  <w:style w:type="paragraph" w:customStyle="1" w:styleId="CF4DB10CA4312145ADEF771427C1771A">
    <w:name w:val="CF4DB10CA4312145ADEF771427C1771A"/>
  </w:style>
  <w:style w:type="paragraph" w:customStyle="1" w:styleId="F302C875B06B1F48A6F6C4587B6C93A5">
    <w:name w:val="F302C875B06B1F48A6F6C4587B6C93A5"/>
  </w:style>
  <w:style w:type="paragraph" w:customStyle="1" w:styleId="4527B8D958617C41986F4F52A5698E03">
    <w:name w:val="4527B8D958617C41986F4F52A5698E03"/>
  </w:style>
  <w:style w:type="paragraph" w:customStyle="1" w:styleId="86B210F1C6944F49A9CC1E29AB863555">
    <w:name w:val="86B210F1C6944F49A9CC1E29AB863555"/>
  </w:style>
  <w:style w:type="paragraph" w:customStyle="1" w:styleId="5A7B83965EEF1E4F88B547993C3AF861">
    <w:name w:val="5A7B83965EEF1E4F88B547993C3AF861"/>
  </w:style>
  <w:style w:type="paragraph" w:customStyle="1" w:styleId="57C43D37C9B9BB4CB8A4E4D23EE087B3">
    <w:name w:val="57C43D37C9B9BB4CB8A4E4D23EE08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0C777B-F282-4A65-BA14-741C9FCAA6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CV.dotx</Template>
  <TotalTime>0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2023-02-06T22:39:00Z</dcterms:created>
  <dcterms:modified xsi:type="dcterms:W3CDTF">2023-02-06T23:21:00Z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